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D89CF" w14:textId="083F34B6" w:rsidR="009225CF" w:rsidRDefault="00916D78">
      <w:pPr>
        <w:pStyle w:val="Heading1"/>
        <w:rPr>
          <w:b/>
          <w:bCs/>
        </w:rPr>
      </w:pPr>
      <w:r w:rsidRPr="00916D78">
        <w:rPr>
          <w:b/>
          <w:bCs/>
        </w:rPr>
        <w:t>Logistic Regression:</w:t>
      </w:r>
    </w:p>
    <w:p w14:paraId="7BD5DFB0" w14:textId="4BABABF0" w:rsidR="00916D78" w:rsidRDefault="00916D78" w:rsidP="00916D78">
      <w:r>
        <w:t xml:space="preserve"> Here the Problem statement is about to Predict (Y) variable whether the client has subscribed a term deposit or not it is Binomial variable we need to predict 1 or 0.</w:t>
      </w:r>
    </w:p>
    <w:p w14:paraId="13EFE2D8" w14:textId="460505FF" w:rsidR="00916D78" w:rsidRDefault="00916D78" w:rsidP="00916D78">
      <w:r>
        <w:t>Data Preprocessing:</w:t>
      </w:r>
    </w:p>
    <w:p w14:paraId="4782D233" w14:textId="333BDA22" w:rsidR="00537FEA" w:rsidRPr="00537FEA" w:rsidRDefault="00916D78" w:rsidP="00537FEA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7FEA">
        <w:rPr>
          <w:rFonts w:asciiTheme="minorHAnsi" w:hAnsiTheme="minorHAnsi" w:cstheme="minorHAnsi"/>
          <w:sz w:val="30"/>
          <w:szCs w:val="30"/>
        </w:rPr>
        <w:t>Dimensions of the data are</w:t>
      </w:r>
      <w:r>
        <w:t xml:space="preserve"> </w:t>
      </w:r>
      <w:r>
        <w:sym w:font="Wingdings" w:char="F0E8"/>
      </w:r>
      <w:r>
        <w:t xml:space="preserve"> </w:t>
      </w:r>
      <w:r w:rsidR="00537FEA">
        <w:rPr>
          <w:rFonts w:ascii="Courier New" w:eastAsia="Times New Roman" w:hAnsi="Courier New" w:cs="Courier New"/>
          <w:color w:val="000000"/>
          <w:sz w:val="30"/>
          <w:szCs w:val="30"/>
        </w:rPr>
        <w:t>(4</w:t>
      </w:r>
      <w:r w:rsidR="00537FEA" w:rsidRPr="00537FEA">
        <w:rPr>
          <w:rFonts w:ascii="Courier New" w:eastAsia="Times New Roman" w:hAnsi="Courier New" w:cs="Courier New"/>
          <w:color w:val="000000"/>
          <w:sz w:val="30"/>
          <w:szCs w:val="30"/>
        </w:rPr>
        <w:t>5211, 32)</w:t>
      </w:r>
    </w:p>
    <w:p w14:paraId="1203696E" w14:textId="00C6CBAB" w:rsidR="00916D78" w:rsidRDefault="00916D78" w:rsidP="00916D78"/>
    <w:p w14:paraId="6DA1F9C7" w14:textId="617AA360" w:rsidR="00916D78" w:rsidRDefault="00916D78" w:rsidP="00916D78">
      <w:r>
        <w:t>Checking for Missing values and Nan values:</w:t>
      </w:r>
    </w:p>
    <w:p w14:paraId="38DA8F4A" w14:textId="693E650D" w:rsidR="00916D78" w:rsidRDefault="00916D78" w:rsidP="00916D78">
      <w:pPr>
        <w:pStyle w:val="ListParagraph"/>
        <w:numPr>
          <w:ilvl w:val="0"/>
          <w:numId w:val="9"/>
        </w:numPr>
      </w:pPr>
      <w:r>
        <w:t>In the data set they are No missing values and No Nan Values in the data set</w:t>
      </w:r>
    </w:p>
    <w:p w14:paraId="29FF3E84" w14:textId="6038311E" w:rsidR="00916D78" w:rsidRDefault="00916D78" w:rsidP="00916D78">
      <w:pPr>
        <w:pStyle w:val="ListParagraph"/>
        <w:numPr>
          <w:ilvl w:val="0"/>
          <w:numId w:val="9"/>
        </w:numPr>
      </w:pPr>
      <w:r>
        <w:t>Here I use Count Plot which shows the count of observations in Each categorical bin using bars</w:t>
      </w:r>
    </w:p>
    <w:p w14:paraId="66C12D87" w14:textId="41502295" w:rsidR="00916D78" w:rsidRDefault="00916D78" w:rsidP="00916D78">
      <w:pPr>
        <w:pStyle w:val="ListParagraph"/>
        <w:numPr>
          <w:ilvl w:val="0"/>
          <w:numId w:val="9"/>
        </w:numPr>
      </w:pPr>
      <w:r>
        <w:t>Dividing the data set into x and y</w:t>
      </w:r>
    </w:p>
    <w:p w14:paraId="3A4B7C48" w14:textId="644A96CC" w:rsidR="00916D78" w:rsidRDefault="00916D78" w:rsidP="00916D78">
      <w:r>
        <w:t>Model Creation:</w:t>
      </w:r>
    </w:p>
    <w:p w14:paraId="1C87F2CB" w14:textId="6371C27D" w:rsidR="00916D78" w:rsidRDefault="00916D78" w:rsidP="00916D78">
      <w:pPr>
        <w:pStyle w:val="ListParagraph"/>
        <w:numPr>
          <w:ilvl w:val="0"/>
          <w:numId w:val="10"/>
        </w:numPr>
      </w:pPr>
      <w:r w:rsidRPr="00916D78">
        <w:t>from sklearn.linear_model import LogisticRegression</w:t>
      </w:r>
      <w:r>
        <w:t xml:space="preserve"> .</w:t>
      </w:r>
    </w:p>
    <w:p w14:paraId="1E3F29C7" w14:textId="068E7784" w:rsidR="00916D78" w:rsidRDefault="00916D78" w:rsidP="00916D78">
      <w:pPr>
        <w:pStyle w:val="ListParagraph"/>
        <w:numPr>
          <w:ilvl w:val="0"/>
          <w:numId w:val="10"/>
        </w:numPr>
      </w:pPr>
      <w:r>
        <w:t xml:space="preserve">predicting the values </w:t>
      </w:r>
    </w:p>
    <w:p w14:paraId="228BB6CE" w14:textId="284D7C40" w:rsidR="00916D78" w:rsidRDefault="00916D78" w:rsidP="00916D78">
      <w:pPr>
        <w:pStyle w:val="ListParagraph"/>
        <w:numPr>
          <w:ilvl w:val="0"/>
          <w:numId w:val="10"/>
        </w:numPr>
      </w:pPr>
      <w:r>
        <w:t xml:space="preserve">checking for the accuracy </w:t>
      </w:r>
      <w:r>
        <w:sym w:font="Wingdings" w:char="F0E8"/>
      </w:r>
      <w:r>
        <w:t>89</w:t>
      </w:r>
    </w:p>
    <w:p w14:paraId="3FA45DEB" w14:textId="4E55A479" w:rsidR="00916D78" w:rsidRDefault="00916D78" w:rsidP="00916D78">
      <w:pPr>
        <w:pStyle w:val="ListParagraph"/>
        <w:numPr>
          <w:ilvl w:val="0"/>
          <w:numId w:val="10"/>
        </w:numPr>
      </w:pPr>
      <w:r>
        <w:t>Classification report</w:t>
      </w:r>
      <w:r w:rsidR="007E291D">
        <w:t xml:space="preserve"> </w:t>
      </w:r>
    </w:p>
    <w:p w14:paraId="46938B3A" w14:textId="0F2C99D3" w:rsidR="007E291D" w:rsidRDefault="007E291D" w:rsidP="007E291D">
      <w:r>
        <w:rPr>
          <w:noProof/>
        </w:rPr>
        <w:drawing>
          <wp:inline distT="0" distB="0" distL="0" distR="0" wp14:anchorId="35F5920E" wp14:editId="32FFE0A2">
            <wp:extent cx="4867275" cy="21551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151" cy="215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F353" w14:textId="0D3F43EE" w:rsidR="007E291D" w:rsidRDefault="007E291D" w:rsidP="00916D78">
      <w:pPr>
        <w:ind w:left="360"/>
      </w:pPr>
      <w:r>
        <w:lastRenderedPageBreak/>
        <w:t>By considering the Classification report we know that the target variable (“Y”) is Imbalanced data with the values of 0</w:t>
      </w:r>
      <w:r>
        <w:sym w:font="Wingdings" w:char="F0E8"/>
      </w:r>
      <w:r>
        <w:t xml:space="preserve">39922, and </w:t>
      </w:r>
    </w:p>
    <w:p w14:paraId="4F1DB7B5" w14:textId="707254D4" w:rsidR="007E291D" w:rsidRDefault="007E291D" w:rsidP="00916D78">
      <w:pPr>
        <w:ind w:left="360"/>
      </w:pPr>
      <w:r>
        <w:t>1</w:t>
      </w:r>
      <w:r>
        <w:sym w:font="Wingdings" w:char="F0E8"/>
      </w:r>
      <w:r>
        <w:t xml:space="preserve">5289 which is Not valid to Preform model using this type of data </w:t>
      </w:r>
    </w:p>
    <w:p w14:paraId="6D2D3A61" w14:textId="7E2B55C5" w:rsidR="007E291D" w:rsidRDefault="007E291D" w:rsidP="00916D78">
      <w:pPr>
        <w:ind w:left="360"/>
      </w:pPr>
      <w:r>
        <w:t xml:space="preserve">By this type of data even </w:t>
      </w:r>
      <w:r w:rsidRPr="007E291D">
        <w:rPr>
          <w:b/>
          <w:bCs/>
        </w:rPr>
        <w:t>Accuracy is not Considered</w:t>
      </w:r>
      <w:r>
        <w:t>.</w:t>
      </w:r>
    </w:p>
    <w:p w14:paraId="1644F7D4" w14:textId="075812A3" w:rsidR="007E291D" w:rsidRDefault="007E291D" w:rsidP="007E291D">
      <w:pPr>
        <w:pStyle w:val="ListParagraph"/>
        <w:numPr>
          <w:ilvl w:val="0"/>
          <w:numId w:val="13"/>
        </w:numPr>
      </w:pPr>
      <w:r w:rsidRPr="007E291D">
        <w:t>Here we can see that Recall and f1-Score of 0 are high enough but when compared to 1 which is pretty less this is all because of imbalanced Data</w:t>
      </w:r>
    </w:p>
    <w:p w14:paraId="58CFB9D3" w14:textId="03CF963F" w:rsidR="007E291D" w:rsidRPr="007E291D" w:rsidRDefault="007E291D" w:rsidP="007E291D">
      <w:pPr>
        <w:pStyle w:val="ListParagraph"/>
        <w:numPr>
          <w:ilvl w:val="0"/>
          <w:numId w:val="13"/>
        </w:numPr>
      </w:pPr>
      <w:r>
        <w:t xml:space="preserve"> To Encounter the imbalanced </w:t>
      </w:r>
      <w:r w:rsidR="00163D35">
        <w:t>data,</w:t>
      </w:r>
      <w:r>
        <w:t xml:space="preserve"> we use some </w:t>
      </w:r>
      <w:r w:rsidR="00537FEA">
        <w:t>techniques to</w:t>
      </w:r>
      <w:r>
        <w:t xml:space="preserve"> solve </w:t>
      </w:r>
      <w:r w:rsidR="00163D35">
        <w:t>this</w:t>
      </w:r>
      <w:r>
        <w:t xml:space="preserve"> </w:t>
      </w:r>
      <w:r w:rsidR="00163D35">
        <w:t>kind of</w:t>
      </w:r>
      <w:r>
        <w:t xml:space="preserve"> problems </w:t>
      </w:r>
    </w:p>
    <w:p w14:paraId="509217E0" w14:textId="3A038F56" w:rsidR="003B492A" w:rsidRDefault="003B492A" w:rsidP="003B492A">
      <w:pPr>
        <w:rPr>
          <w:b/>
          <w:bCs/>
        </w:rPr>
      </w:pPr>
      <w:r w:rsidRPr="003B492A">
        <w:rPr>
          <w:b/>
          <w:bCs/>
        </w:rPr>
        <w:t>Under Sampling:</w:t>
      </w:r>
      <w:r>
        <w:rPr>
          <w:b/>
          <w:bCs/>
        </w:rPr>
        <w:t xml:space="preserve"> </w:t>
      </w:r>
    </w:p>
    <w:p w14:paraId="359E9E8D" w14:textId="2137030A" w:rsidR="003B492A" w:rsidRDefault="003B492A" w:rsidP="003B492A">
      <w:pPr>
        <w:pStyle w:val="ListParagraph"/>
        <w:numPr>
          <w:ilvl w:val="0"/>
          <w:numId w:val="14"/>
        </w:numPr>
      </w:pPr>
      <w:r w:rsidRPr="003B492A">
        <w:t>Under Sampling is a technique which is used in imbalanced datasets which helps in take Random records into consideration from the majority class</w:t>
      </w:r>
    </w:p>
    <w:p w14:paraId="567C696D" w14:textId="526FDFCE" w:rsidR="003B492A" w:rsidRDefault="003B492A" w:rsidP="003B492A">
      <w:pPr>
        <w:pStyle w:val="ListParagraph"/>
        <w:numPr>
          <w:ilvl w:val="0"/>
          <w:numId w:val="14"/>
        </w:numPr>
      </w:pPr>
      <w:r>
        <w:t xml:space="preserve">By performing this technique, I got the classification   Report as </w:t>
      </w:r>
    </w:p>
    <w:p w14:paraId="34286773" w14:textId="01EBA61F" w:rsidR="003B492A" w:rsidRPr="003B492A" w:rsidRDefault="003B492A" w:rsidP="003B492A">
      <w:pPr>
        <w:ind w:left="360"/>
      </w:pPr>
      <w:r>
        <w:rPr>
          <w:noProof/>
        </w:rPr>
        <w:drawing>
          <wp:inline distT="0" distB="0" distL="0" distR="0" wp14:anchorId="4850A9E2" wp14:editId="0F2BF792">
            <wp:extent cx="5676900" cy="2000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A0717" w14:textId="5540FBF9" w:rsidR="00916D78" w:rsidRDefault="003B492A" w:rsidP="003B492A">
      <w:pPr>
        <w:pStyle w:val="ListParagraph"/>
        <w:numPr>
          <w:ilvl w:val="0"/>
          <w:numId w:val="15"/>
        </w:numPr>
      </w:pPr>
      <w:r>
        <w:t>You can observe the values of Recall. F1-score, Precision which was improved as compared to previous</w:t>
      </w:r>
    </w:p>
    <w:p w14:paraId="39ED8461" w14:textId="49A55609" w:rsidR="003B492A" w:rsidRDefault="00DD6092" w:rsidP="003B492A">
      <w:pPr>
        <w:pStyle w:val="ListParagraph"/>
        <w:numPr>
          <w:ilvl w:val="0"/>
          <w:numId w:val="15"/>
        </w:numPr>
      </w:pPr>
      <w:r w:rsidRPr="00DD6092">
        <w:t xml:space="preserve">By using the Under Sampling </w:t>
      </w:r>
      <w:r w:rsidR="005F7DD4" w:rsidRPr="00DD6092">
        <w:t>Technique,</w:t>
      </w:r>
      <w:r w:rsidRPr="00DD6092">
        <w:t xml:space="preserve"> I Got the </w:t>
      </w:r>
      <w:r w:rsidR="005F7DD4" w:rsidRPr="00DD6092">
        <w:t>Accuracy, Precision, recall</w:t>
      </w:r>
      <w:r w:rsidRPr="00DD6092">
        <w:t xml:space="preserve"> and f1-score very effective and efficient to the model</w:t>
      </w:r>
    </w:p>
    <w:p w14:paraId="4FFAAF73" w14:textId="4334EDFF" w:rsidR="00916D78" w:rsidRPr="00D90ABC" w:rsidRDefault="000A064E" w:rsidP="00916D78">
      <w:pPr>
        <w:rPr>
          <w:b/>
          <w:bCs/>
        </w:rPr>
      </w:pPr>
      <w:r w:rsidRPr="00D90ABC">
        <w:rPr>
          <w:b/>
          <w:bCs/>
        </w:rPr>
        <w:t xml:space="preserve">SMOTE </w:t>
      </w:r>
      <w:r w:rsidR="00D90ABC" w:rsidRPr="00D90ABC">
        <w:rPr>
          <w:b/>
          <w:bCs/>
        </w:rPr>
        <w:sym w:font="Wingdings" w:char="F0E8"/>
      </w:r>
      <w:r w:rsidR="00D90ABC" w:rsidRPr="00D90ABC">
        <w:rPr>
          <w:b/>
          <w:bCs/>
        </w:rPr>
        <w:t>Synthetic Minority Over-Sampling Technique</w:t>
      </w:r>
    </w:p>
    <w:p w14:paraId="34EC9F65" w14:textId="117C948E" w:rsidR="009225CF" w:rsidRDefault="00D90ABC" w:rsidP="00D90ABC">
      <w:pPr>
        <w:pStyle w:val="ListParagraph"/>
        <w:numPr>
          <w:ilvl w:val="0"/>
          <w:numId w:val="16"/>
        </w:numPr>
      </w:pPr>
      <w:r>
        <w:t>It Generates Synthetic Examples using the KNN algorithm but I was used using Logistic Regression</w:t>
      </w:r>
    </w:p>
    <w:p w14:paraId="735BD5FD" w14:textId="33CAD4D9" w:rsidR="00D90ABC" w:rsidRDefault="00D90ABC" w:rsidP="00D90ABC">
      <w:pPr>
        <w:pStyle w:val="ListParagraph"/>
        <w:numPr>
          <w:ilvl w:val="0"/>
          <w:numId w:val="16"/>
        </w:numPr>
      </w:pPr>
      <w:r>
        <w:lastRenderedPageBreak/>
        <w:t xml:space="preserve">By performing the SMOTE technique, we got the accuracy as </w:t>
      </w:r>
      <w:r>
        <w:sym w:font="Wingdings" w:char="F0E8"/>
      </w:r>
      <w:r>
        <w:t>0.88</w:t>
      </w:r>
    </w:p>
    <w:p w14:paraId="64B846A3" w14:textId="1FF4246B" w:rsidR="00D90ABC" w:rsidRDefault="00D90ABC" w:rsidP="00D90ABC">
      <w:pPr>
        <w:pStyle w:val="ListParagraph"/>
        <w:numPr>
          <w:ilvl w:val="0"/>
          <w:numId w:val="16"/>
        </w:numPr>
      </w:pPr>
      <w:r>
        <w:t>After performing the Classification Report</w:t>
      </w:r>
    </w:p>
    <w:p w14:paraId="0D7151EF" w14:textId="66B0E52C" w:rsidR="00D90ABC" w:rsidRDefault="00D90ABC" w:rsidP="00D90ABC">
      <w:pPr>
        <w:pStyle w:val="ListParagraph"/>
      </w:pPr>
      <w:r>
        <w:rPr>
          <w:noProof/>
        </w:rPr>
        <w:drawing>
          <wp:inline distT="0" distB="0" distL="0" distR="0" wp14:anchorId="4FAD31B0" wp14:editId="0A74CD95">
            <wp:extent cx="5781675" cy="2019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4B76E" w14:textId="7D30969B" w:rsidR="00D90ABC" w:rsidRDefault="00D90ABC" w:rsidP="00D90ABC">
      <w:pPr>
        <w:pStyle w:val="ListParagraph"/>
        <w:numPr>
          <w:ilvl w:val="0"/>
          <w:numId w:val="16"/>
        </w:numPr>
      </w:pPr>
      <w:r>
        <w:t>By using the SMOTE technique, the precision, recall, f1-score, support the values are 0.88</w:t>
      </w:r>
    </w:p>
    <w:p w14:paraId="32939A44" w14:textId="609BC1B3" w:rsidR="00D90ABC" w:rsidRPr="00CD666D" w:rsidRDefault="00D90ABC" w:rsidP="00D90ABC">
      <w:pPr>
        <w:pStyle w:val="ListParagraph"/>
        <w:numPr>
          <w:ilvl w:val="0"/>
          <w:numId w:val="16"/>
        </w:numPr>
      </w:pPr>
      <w:r>
        <w:t>By comparing with both SMOTE and Under Sampling  we got best values for SMOTE</w:t>
      </w:r>
    </w:p>
    <w:sectPr w:rsidR="00D90ABC" w:rsidRPr="00CD666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F0977" w14:textId="77777777" w:rsidR="00162116" w:rsidRDefault="00162116">
      <w:r>
        <w:separator/>
      </w:r>
    </w:p>
    <w:p w14:paraId="1C7AE084" w14:textId="77777777" w:rsidR="00162116" w:rsidRDefault="00162116"/>
  </w:endnote>
  <w:endnote w:type="continuationSeparator" w:id="0">
    <w:p w14:paraId="7E33838A" w14:textId="77777777" w:rsidR="00162116" w:rsidRDefault="00162116">
      <w:r>
        <w:continuationSeparator/>
      </w:r>
    </w:p>
    <w:p w14:paraId="194A4B08" w14:textId="77777777" w:rsidR="00162116" w:rsidRDefault="001621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9ADB9" w14:textId="77777777" w:rsidR="000F74F0" w:rsidRDefault="000F74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page number layout table"/>
    </w:tblPr>
    <w:tblGrid>
      <w:gridCol w:w="3116"/>
      <w:gridCol w:w="3117"/>
      <w:gridCol w:w="3117"/>
    </w:tblGrid>
    <w:sdt>
      <w:sdtPr>
        <w:id w:val="-12006997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tr w:rsidR="009225CF" w14:paraId="19333D90" w14:textId="77777777">
          <w:tc>
            <w:tcPr>
              <w:tcW w:w="3116" w:type="dxa"/>
            </w:tcPr>
            <w:p w14:paraId="68B2883D" w14:textId="77777777" w:rsidR="009225CF" w:rsidRDefault="00176DD5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CD666D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tc>
          <w:tc>
            <w:tcPr>
              <w:tcW w:w="3117" w:type="dxa"/>
            </w:tcPr>
            <w:p w14:paraId="24217E34" w14:textId="77777777" w:rsidR="009225CF" w:rsidRDefault="009225CF">
              <w:pPr>
                <w:pStyle w:val="Footer"/>
                <w:jc w:val="center"/>
              </w:pPr>
            </w:p>
          </w:tc>
          <w:tc>
            <w:tcPr>
              <w:tcW w:w="3117" w:type="dxa"/>
            </w:tcPr>
            <w:p w14:paraId="33F355E7" w14:textId="77777777" w:rsidR="009225CF" w:rsidRDefault="009225CF">
              <w:pPr>
                <w:pStyle w:val="Footer"/>
                <w:jc w:val="right"/>
              </w:pPr>
            </w:p>
          </w:tc>
        </w:tr>
      </w:sdtContent>
    </w:sdt>
  </w:tbl>
  <w:p w14:paraId="5DCD6B18" w14:textId="77777777" w:rsidR="009225CF" w:rsidRDefault="009225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EB991" w14:textId="77777777" w:rsidR="000F74F0" w:rsidRDefault="000F74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69105" w14:textId="77777777" w:rsidR="00162116" w:rsidRDefault="00162116">
      <w:r>
        <w:separator/>
      </w:r>
    </w:p>
    <w:p w14:paraId="1CD65D70" w14:textId="77777777" w:rsidR="00162116" w:rsidRDefault="00162116"/>
  </w:footnote>
  <w:footnote w:type="continuationSeparator" w:id="0">
    <w:p w14:paraId="1F34AD6A" w14:textId="77777777" w:rsidR="00162116" w:rsidRDefault="00162116">
      <w:r>
        <w:continuationSeparator/>
      </w:r>
    </w:p>
    <w:p w14:paraId="42ED846A" w14:textId="77777777" w:rsidR="00162116" w:rsidRDefault="0016211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AC789" w14:textId="77777777" w:rsidR="000F74F0" w:rsidRDefault="000F74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CF7F9" w14:textId="77777777" w:rsidR="000F74F0" w:rsidRDefault="000F74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5CDCA" w14:textId="77777777" w:rsidR="000F74F0" w:rsidRDefault="000F74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8FE94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E"/>
    <w:multiLevelType w:val="singleLevel"/>
    <w:tmpl w:val="1EF2995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80"/>
    <w:multiLevelType w:val="singleLevel"/>
    <w:tmpl w:val="D36C90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209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F5E86C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7B84E6E"/>
    <w:multiLevelType w:val="hybridMultilevel"/>
    <w:tmpl w:val="52B41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513BA"/>
    <w:multiLevelType w:val="hybridMultilevel"/>
    <w:tmpl w:val="EAC66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93405"/>
    <w:multiLevelType w:val="hybridMultilevel"/>
    <w:tmpl w:val="A01E5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E92C15"/>
    <w:multiLevelType w:val="hybridMultilevel"/>
    <w:tmpl w:val="DF12465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4C5512B5"/>
    <w:multiLevelType w:val="hybridMultilevel"/>
    <w:tmpl w:val="D1345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8FC0322"/>
    <w:multiLevelType w:val="multilevel"/>
    <w:tmpl w:val="015ED80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D6774B8"/>
    <w:multiLevelType w:val="multilevel"/>
    <w:tmpl w:val="10D6289E"/>
    <w:lvl w:ilvl="0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285EF8"/>
    <w:multiLevelType w:val="hybridMultilevel"/>
    <w:tmpl w:val="55249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9A39A9"/>
    <w:multiLevelType w:val="hybridMultilevel"/>
    <w:tmpl w:val="712E4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14042F"/>
    <w:multiLevelType w:val="hybridMultilevel"/>
    <w:tmpl w:val="500C6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12"/>
  </w:num>
  <w:num w:numId="10">
    <w:abstractNumId w:val="7"/>
  </w:num>
  <w:num w:numId="11">
    <w:abstractNumId w:val="9"/>
  </w:num>
  <w:num w:numId="12">
    <w:abstractNumId w:val="5"/>
  </w:num>
  <w:num w:numId="13">
    <w:abstractNumId w:val="14"/>
  </w:num>
  <w:num w:numId="14">
    <w:abstractNumId w:val="6"/>
  </w:num>
  <w:num w:numId="15">
    <w:abstractNumId w:val="8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D78"/>
    <w:rsid w:val="000A064E"/>
    <w:rsid w:val="000F74F0"/>
    <w:rsid w:val="00104A26"/>
    <w:rsid w:val="00162116"/>
    <w:rsid w:val="00163D35"/>
    <w:rsid w:val="00176DD5"/>
    <w:rsid w:val="00263DFE"/>
    <w:rsid w:val="003B492A"/>
    <w:rsid w:val="00537FEA"/>
    <w:rsid w:val="005D08CF"/>
    <w:rsid w:val="005F7DD4"/>
    <w:rsid w:val="006F22E5"/>
    <w:rsid w:val="007B01B5"/>
    <w:rsid w:val="007E291D"/>
    <w:rsid w:val="007F4C89"/>
    <w:rsid w:val="00907B60"/>
    <w:rsid w:val="00916D78"/>
    <w:rsid w:val="009225CF"/>
    <w:rsid w:val="00B12859"/>
    <w:rsid w:val="00B75702"/>
    <w:rsid w:val="00B75EE5"/>
    <w:rsid w:val="00BE379B"/>
    <w:rsid w:val="00BF1205"/>
    <w:rsid w:val="00C279D4"/>
    <w:rsid w:val="00CB496D"/>
    <w:rsid w:val="00CD666D"/>
    <w:rsid w:val="00D42563"/>
    <w:rsid w:val="00D90ABC"/>
    <w:rsid w:val="00DD6092"/>
    <w:rsid w:val="00E056BF"/>
    <w:rsid w:val="00ED09CD"/>
    <w:rsid w:val="00F4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0EEAD4"/>
  <w15:chartTrackingRefBased/>
  <w15:docId w15:val="{3FF7D9C6-A565-4407-A8C7-BDE48F18B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563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42563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379B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79B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E379B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E379B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E379B"/>
    <w:pPr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E379B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E379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379B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379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37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379B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E379B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E379B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E379B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E379B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E379B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E379B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E379B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E379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E379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379B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379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E379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E379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E379B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E379B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E379B"/>
    <w:rPr>
      <w:rFonts w:ascii="Consolas" w:hAnsi="Consolas"/>
      <w:sz w:val="22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4256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4256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D42563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916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0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viKiran\AppData\Local\Microsoft\Office\16.0\DTS\en-US%7b0F471929-88EF-42D7-A812-9F8AD2847EA6%7d\%7bCF8FDF48-D664-4868-9220-599FA92E2519%7dtf16392903_win32.dotx" TargetMode="Externa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{CF8FDF48-D664-4868-9220-599FA92E2519}tf16392903_win32</Template>
  <TotalTime>133</TotalTime>
  <Pages>3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RaviKiran</dc:creator>
  <cp:keywords/>
  <dc:description/>
  <cp:lastModifiedBy>Ravi Kiran</cp:lastModifiedBy>
  <cp:revision>6</cp:revision>
  <dcterms:created xsi:type="dcterms:W3CDTF">2021-05-29T10:45:00Z</dcterms:created>
  <dcterms:modified xsi:type="dcterms:W3CDTF">2021-05-29T17:01:00Z</dcterms:modified>
</cp:coreProperties>
</file>